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/>
    <w:p/>
    <w:p>
      <w:r>
        <w:drawing>
          <wp:inline distT="0" distB="0" distL="0" distR="0">
            <wp:extent cx="5621295" cy="78486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1295" cy="7848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NxtRobot() – </w:t>
      </w:r>
    </w:p>
    <w:p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(e.g. motors, sensors) may be assembled into the robot to make it doing the desired job.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Gear() - </w:t>
      </w:r>
    </w:p>
    <w:p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addPart(Part)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setSpeed(int)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forward()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the forward movement.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left()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(center of rotation at middle of the wheel axes).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right()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(center of rotation at middle of the wheel axes).</w:t>
      </w:r>
    </w:p>
    <w:p>
      <w:pPr>
        <w:spacing w:after="200" w:line="276" w:lineRule="auto"/>
        <w:rPr>
          <w:rFonts w:eastAsia="Calibri"/>
          <w:b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Prac_1a(){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robot = new NxtRobot();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Gear();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g.setSpeed(100);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g.forward(500);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g.left(250);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g.forward(500);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g.right(250);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g.forward(500);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(String[] args)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Prac_1a();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507682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50768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TurtleRobot() - 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Prac_1b(){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TurtleRobot t = new TurtleRobot();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t.forward(100);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t.left(90);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t.forward(100);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t.right(90);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t.forward(100);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(String[] args)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Prac_1b();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489331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48933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>
      <w:pPr>
        <w:rPr>
          <w:sz w:val="32"/>
          <w:lang w:val="en-US"/>
        </w:rPr>
      </w:pPr>
      <w:r>
        <w:rPr>
          <w:sz w:val="32"/>
          <w:lang w:val="en-US"/>
        </w:rPr>
        <w:t xml:space="preserve">1] Motor() - </w:t>
      </w:r>
    </w:p>
    <w:p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rPr>
          <w:sz w:val="32"/>
          <w:lang w:val="en-US"/>
        </w:rPr>
      </w:pPr>
      <w:r>
        <w:rPr>
          <w:sz w:val="32"/>
          <w:lang w:val="en-US"/>
        </w:rPr>
        <w:t xml:space="preserve">2] Tools.delay() - </w:t>
      </w:r>
    </w:p>
    <w:p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rPr>
          <w:sz w:val="32"/>
          <w:lang w:val="en-US"/>
        </w:rPr>
      </w:pPr>
      <w:r>
        <w:rPr>
          <w:sz w:val="32"/>
          <w:lang w:val="en-US"/>
        </w:rPr>
        <w:t>3] stop() –</w:t>
      </w:r>
    </w:p>
    <w:p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Prac_2(){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 = new NxtRobot();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Motor(MotorPort.A);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Motor(MotorPort.B);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r.addPart(m1);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r.addPart(m2);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Tools.delay(1090);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Tools.delay(1090);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m1.stop();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Tools.delay(1090);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m1.stop();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m2.stop();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 args[]){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422402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42240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jc w:val="both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3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Prac_3(){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robot = new NxtRobot();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Gear();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g.setSpeed(100);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g.forward(600);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g.left(280);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(String[] args)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507682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50768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jc w:val="both"/>
      </w:pPr>
      <w:r>
        <w:rPr>
          <w:rFonts w:eastAsia="Calibri"/>
          <w:b/>
          <w:color w:val="000000"/>
          <w:sz w:val="40"/>
          <w:szCs w:val="40"/>
        </w:rPr>
        <w:t xml:space="preserve">                                PRACTICAL 4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RobotContext()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RobotContext instance.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setStartPosition(int, int) – </w:t>
      </w:r>
    </w:p>
    <w:p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Nxt starting position (x-y-coordinates 0..500, origin at upper left).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useBackground(String) –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LegoRobot() –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robot with its playground using defaults from RobotContext.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LightSensor(SensorPort)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6] getValue() –</w:t>
      </w:r>
    </w:p>
    <w:p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leftArc() –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left on an arc with given radius.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8] rightArc() -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RobotContext.setStartPosition(32,495);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RobotContext.useBackground("sprites/road.gif");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Prac_4(){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LegoRobot r=new LegoRobot();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Gear();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LightSensor ls= new LightSensor(SensorPort.S3);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r.addPart(g);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r.addPart(ls);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g.setSpeed(50);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while(true){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=ls.getValue();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if(v &lt; 100)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g.forward();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if(v &gt; 350 &amp;&amp; v&lt;750)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g.leftArc(0.005);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if(v &gt; 800)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g.rightArc(0.005);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args[]){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ascii="Calibri" w:eastAsia="Calibri" w:cs="Calibri" w:hAnsi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507682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50768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  <w:rPr>
          <w:rFonts w:ascii="Calibri" w:eastAsia="Calibri" w:cs="Calibri" w:hAnsi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</w:pPr>
      <w:r>
        <w:rPr>
          <w:rFonts w:ascii="Calibri" w:eastAsia="Calibri" w:cs="Calibri" w:hAnsi="Calibri"/>
          <w:b/>
          <w:color w:val="000000"/>
          <w:sz w:val="40"/>
          <w:szCs w:val="40"/>
        </w:rPr>
        <w:t>PRACTICAL 5</w:t>
      </w: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ascii="Calibri" w:eastAsia="Calibri" w:cs="Calibri" w:hAnsi="Calibri"/>
          <w:color w:val="000000"/>
          <w:sz w:val="32"/>
          <w:szCs w:val="32"/>
        </w:rPr>
      </w:pPr>
      <w:r>
        <w:rPr>
          <w:rFonts w:ascii="Calibri" w:eastAsia="Calibri" w:cs="Calibri" w:hAnsi="Calibri"/>
          <w:color w:val="000000"/>
          <w:sz w:val="36"/>
          <w:szCs w:val="36"/>
        </w:rPr>
        <w:t>AIM:</w:t>
      </w:r>
      <w:r>
        <w:rPr>
          <w:rFonts w:ascii="Calibri" w:eastAsia="Calibri" w:cs="Calibri" w:hAnsi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</w:rPr>
        <w:t>WRITE A PROGRAM TO CREATE A ROBOT THAT DOES A CIRCLE USING 2 MOTORS.</w:t>
      </w:r>
    </w:p>
    <w:p>
      <w:pPr>
        <w:spacing w:after="200" w:line="276" w:lineRule="auto"/>
        <w:rPr>
          <w:rFonts w:ascii="Calibri" w:eastAsia="Calibri" w:cs="Calibri" w:hAnsi="Calibri"/>
          <w:b/>
          <w:sz w:val="30"/>
          <w:szCs w:val="30"/>
        </w:rPr>
      </w:pPr>
    </w:p>
    <w:p>
      <w:pPr>
        <w:spacing w:after="200" w:line="276" w:lineRule="auto"/>
      </w:pPr>
      <w:r>
        <w:rPr>
          <w:rFonts w:ascii="Calibri" w:eastAsia="Calibri" w:cs="Calibri" w:hAnsi="Calibri"/>
          <w:color w:val="000000"/>
          <w:sz w:val="36"/>
          <w:szCs w:val="36"/>
        </w:rPr>
        <w:t xml:space="preserve">CODE: 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>public class Prac_5 {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Prac_5() {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NxtRobot r = new NxtRobot();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Motor A = new Motor(MotorPort.A);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Motor B = new Motor(MotorPort.B);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r.addPart(B);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r.addPart(A);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A.setSpeed(100);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B.setSpeed(100);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A.forward();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B.forward();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while (true){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    Tools.delay(200);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    A.stop();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    Tools.delay(200);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    A.forward();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}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public static void main(String arg[]) {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    new Prac_5();</w:t>
      </w:r>
    </w:p>
    <w:p>
      <w:pPr>
        <w:spacing w:after="200" w:line="276" w:lineRule="auto"/>
        <w:rPr>
          <w:rFonts w:ascii="Calibri" w:eastAsia="Calibri" w:cs="Calibri" w:hAnsi="Calibri"/>
          <w:color w:val="000000"/>
          <w:sz w:val="24"/>
          <w:szCs w:val="28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sz w:val="32"/>
          <w:szCs w:val="36"/>
        </w:rPr>
      </w:pPr>
      <w:r>
        <w:rPr>
          <w:rFonts w:ascii="Calibri" w:eastAsia="Calibri" w:cs="Calibri" w:hAnsi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sz w:val="32"/>
          <w:szCs w:val="36"/>
        </w:rPr>
      </w:pPr>
    </w:p>
    <w:p>
      <w:pPr>
        <w:spacing w:after="200" w:line="276" w:lineRule="auto"/>
      </w:pPr>
      <w:r>
        <w:rPr>
          <w:rFonts w:ascii="Calibri" w:eastAsia="Calibri" w:cs="Calibri" w:hAnsi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507682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50768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6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setStartDirection(double)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Nxt starting direction (zero to EAST).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Prac_6(){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robot=new NxtRobot();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Gear();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LightSensor ls1=new LightSensor(SensorPort.S1);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LightSensor ls2=new LightSensor(SensorPort.S2);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robot.addPart(gear);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robot.addPart(ls1);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robot.addPart(ls2);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gear.setSpeed(100);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rightValue=ls1.getValue();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leftValue=ls2.getValue();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if(leftValue &lt; 10)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gear.rightArc(0.05);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if(rightValue &lt; 10)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gear.leftArc(0.05);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if(leftValue &gt; 10 &amp;&amp; rightValue &gt; 10)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gear.forward();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 args[])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NxtContext.setStartPosition(267,232);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NxtContext.setStartDirection(-90);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NxtContext.useBackground("sprites/path.gif");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sz w:val="36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</w:pPr>
      <w:r>
        <w:drawing>
          <wp:inline distT="0" distB="0" distL="0" distR="0">
            <wp:extent cx="4791075" cy="459549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45954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7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TouchSensor(SensorPort)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2] isPressed() –</w:t>
      </w:r>
    </w:p>
    <w:p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backward() –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4] useObstacle(Obstacle) –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Prac_7(){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LegoRobot r=new LegoRobot();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Gear();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TouchSensor t1= new TouchSensor(SensorPort.S1);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TouchSensor t2 = new TouchSensor(SensorPort.S2);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r.addPart(g);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r.addPart(t1);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r.addPart(t2);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g.setSpeed(50);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t1.isPressed();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t2.isPressed();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if(b1 &amp;&amp; b2){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g.backward(150);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g.right(400);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if(b1){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g.backward(150);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g.left(200);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if(b2){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g.backward(150);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g.right(200);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g.forward();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 {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RobotContext.setStartPosition(100,250);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RobotContext.useObstacle(RobotContext.channel);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 args[]){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  <w:r>
        <w:drawing>
          <wp:inline distT="0" distB="0" distL="0" distR="0">
            <wp:extent cx="4791075" cy="4976495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49764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8</w:t>
      </w:r>
    </w:p>
    <w:p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>
      <w:pPr>
        <w:spacing w:after="200" w:line="276" w:lineRule="auto"/>
        <w:rPr>
          <w:rFonts w:eastAsia="Calibri"/>
          <w:b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UltrasonicSensor(SensorPort) - </w:t>
      </w:r>
    </w:p>
    <w:p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setBeamAreaColor(Color) -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color of the beam area (two sector border lines and axis).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setProximityCircleColor(Color) –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color of the circle with center at sensor location and radius equals to the current distance value.</w:t>
      </w: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getDistance() – 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>
      <w:pPr>
        <w:spacing w:after="200" w:line="276" w:lineRule="auto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5] useTarget(String, Point[], int, int) –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java.awt.Color;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java.awt.Point;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LegoRobot robot = new LegoRobot();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 = new Gear();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robot.addPart(gear);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UltrasonicSensor us = new UltrasonicSensor(SensorPort.S1);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robot.addPart(us);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us.setBeamAreaColor(Color.green);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us.setProximityCircleColor(Color.lightGray);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gear.setSpeed(50);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gear.rightArc(arc);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boolean isRightArc = true;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oldDistance = 0;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Tools.delay(100);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us.getDistance();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== -1)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&lt; oldDistance)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 (isRightArc)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gear.leftArc(arc);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isRightArc = false;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gear.rightArc(arc);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isRightArc = true;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oldDistance = distance;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static{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Point[] mesh_bar =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Point(10, 200), new Point(-10, 200),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Point(-10, -200), new Point(10, -200)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RobotContext.useTarget("sprites/bar1.gif", mesh_bar, 200, 250);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RobotContext.useTarget("sprites/bar1.gif", mesh_bar, 300, 250);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RobotContext.setStartPosition(250, 460);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main(String[] args) {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>
      <w:pPr>
        <w:spacing w:after="200" w:line="276" w:lineRule="auto"/>
        <w:rPr>
          <w:rFonts w:ascii="Calibri" w:eastAsia="Calibri" w:cs="Calibri" w:hAnsi="Calibri"/>
          <w:b/>
          <w:sz w:val="36"/>
          <w:szCs w:val="36"/>
        </w:rPr>
        <w:sectPr>
          <w:headerReference w:type="default" r:id="rId2"/>
          <w:pgSz w:w="12240" w:h="15840"/>
          <w:pgMar w:top="874" w:right="1440" w:bottom="1440" w:left="1440" w:header="360" w:footer="0" w:gutter="0"/>
          <w:pgNumType w:start="1"/>
          <w:formProt w:val="0"/>
          <w:docGrid w:linePitch="100" w:charSpace="8192"/>
        </w:sectPr>
      </w:pPr>
      <w:r>
        <w:drawing>
          <wp:inline distT="0" distB="0" distL="0" distR="0">
            <wp:extent cx="4791075" cy="507682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50768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1(A):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rectangular motion using gears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NxtRobot() : 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(e.g. motors, sensors) may be assembled into the robot to make it doing the desired job.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2] Gear() :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3] addPart() :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4] setSpeed() :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5] forward() :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the forward movement for the given duration (in ms) and stops. Method returns at the end of the given duration.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6] left() :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>
      <w:pPr>
        <w:spacing w:after="160" w:line="259" w:lineRule="auto"/>
        <w:rPr>
          <w:rFonts w:ascii="Arial" w:eastAsia="Calibri" w:cs="Arial" w:hAnsi="Arial"/>
          <w:color w:val="353833"/>
          <w:sz w:val="18"/>
          <w:szCs w:val="18"/>
          <w:shd w:val="clear" w:color="auto" w:fill="FFFFFF"/>
          <w:lang w:eastAsia="en-US"/>
        </w:rPr>
      </w:pPr>
    </w:p>
    <w:p>
      <w:pPr>
        <w:spacing w:after="160" w:line="259" w:lineRule="auto"/>
        <w:rPr>
          <w:rFonts w:ascii="Arial" w:eastAsia="Calibri" w:cs="Arial" w:hAnsi="Arial"/>
          <w:color w:val="353833"/>
          <w:sz w:val="18"/>
          <w:szCs w:val="18"/>
          <w:shd w:val="clear" w:color="auto" w:fill="FFFFFF"/>
          <w:lang w:eastAsia="en-US"/>
        </w:rPr>
      </w:pPr>
    </w:p>
    <w:p>
      <w:pPr>
        <w:spacing w:after="160" w:line="259" w:lineRule="auto"/>
        <w:rPr>
          <w:rFonts w:ascii="Arial" w:eastAsia="Calibri" w:cs="Arial" w:hAnsi="Arial"/>
          <w:color w:val="353833"/>
          <w:sz w:val="18"/>
          <w:szCs w:val="18"/>
          <w:shd w:val="clear" w:color="auto" w:fill="FFFFFF"/>
          <w:lang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ch.aplu.robotsim.NxtRobot;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ch.aplu.robotsim.Gear;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assignment1A()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NxtRobot r = new NxtRobot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(g);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g.setSpeed (100);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g.forward (800);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g.left (280);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args){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drawing>
          <wp:inline distT="0" distB="0" distL="0" distR="0">
            <wp:extent cx="6029325" cy="6367145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29325" cy="63671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circular motion using gears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rightArc() : 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cs="Arial" w:hAnsi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ch.aplu.robotsim.NxtRobot;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ch.aplu.robotsim.Gear;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NxtRobot r = new NxtRobot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(g);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g.setSpeed (100);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g.rightArc (0.5);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args){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 xml:space="preserve"> Output</w:t>
      </w:r>
      <w:r>
        <w:drawing>
          <wp:inline distT="0" distB="0" distL="0" distR="0">
            <wp:extent cx="6033770" cy="6343650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3770" cy="63436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import ch.aplu.robotsim.*;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TurtleRobot t = new TurtleRobot ();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t.setTurtleSpeed (100);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(true){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t.forward(200);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t.left (90);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args) {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drawing>
          <wp:inline distT="0" distB="0" distL="0" distR="0">
            <wp:extent cx="5181600" cy="7334250"/>
            <wp:effectExtent l="0" t="0" r="0" b="0"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1600" cy="73342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 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                                 Assignment 2 (B):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>import ch.aplu.robotsim.*;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>public class Assignment_2b {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Assignment_2b () {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TurtleRobot t = new TurtleRobot ();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t.setTurtleSpeed (100);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while (true) {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    t.forward (2);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    t.left (2);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}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}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public static void main (String [] args)  {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    new Assignment_1b ();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 xml:space="preserve">    } 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  <w:r>
        <w:rPr>
          <w:rFonts w:ascii="Calibri" w:eastAsia="Calibri" w:cs="Calibri" w:hAnsi="Calibri"/>
          <w:sz w:val="24"/>
          <w:szCs w:val="24"/>
          <w:lang w:eastAsia="en-US"/>
        </w:rPr>
        <w:t>}</w:t>
      </w:r>
    </w:p>
    <w:p>
      <w:pPr>
        <w:spacing w:after="200" w:line="276" w:lineRule="auto"/>
        <w:rPr>
          <w:rFonts w:ascii="Calibri" w:eastAsia="Calibri" w:cs="Calibri" w:hAnsi="Calibri"/>
          <w:sz w:val="24"/>
          <w:szCs w:val="24"/>
          <w:lang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drawing>
          <wp:inline distT="0" distB="0" distL="0" distR="0">
            <wp:extent cx="6096000" cy="7219950"/>
            <wp:effectExtent l="0" t="0" r="0" b="0"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000" cy="7219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jc w:val="both"/>
      </w:pPr>
      <w:r>
        <w:rPr>
          <w:rFonts w:eastAsia="Calibri"/>
          <w:sz w:val="32"/>
          <w:szCs w:val="22"/>
          <w:lang w:val="en-US" w:eastAsia="en-US"/>
        </w:rPr>
        <w:t xml:space="preserve">                                       </w:t>
      </w:r>
      <w:bookmarkStart w:id="0" w:name="_GoBack"/>
      <w:bookmarkEnd w:id="0"/>
      <w:r>
        <w:rPr>
          <w:rFonts w:eastAsia="Calibri"/>
          <w:sz w:val="32"/>
          <w:szCs w:val="22"/>
          <w:lang w:val="en-US" w:eastAsia="en-US"/>
        </w:rPr>
        <w:t>Assignment 3:</w:t>
      </w:r>
    </w:p>
    <w:p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Motor() : 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Tools.delay() : 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ch.aplu.robotsim.*;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java.util.*;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sc = new Scanner (System.in);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NxtRobot r = new NxtRobot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(MotorPort.A);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(MotorPort.B);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(m1);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(m2);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System.out.println ("Enter 1 for left and 2 for right :");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sc.nextInt ();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1: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i=0; i&lt;4; i++){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m1.stop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m2.stop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i=0; i&lt;4; i++){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m1.stop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m2.stop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args[]){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drawing>
          <wp:inline distT="0" distB="0" distL="0" distR="0">
            <wp:extent cx="6267450" cy="1552575"/>
            <wp:effectExtent l="0" t="0" r="0" b="0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7450" cy="15525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drawing>
          <wp:inline distT="0" distB="0" distL="0" distR="0">
            <wp:extent cx="6109970" cy="6400800"/>
            <wp:effectExtent l="0" t="0" r="0" b="0"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9"/>
                    <a:srcRect b="576" r="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9970" cy="6400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drawing>
          <wp:inline distT="0" distB="0" distL="0" distR="0">
            <wp:extent cx="6543675" cy="1402715"/>
            <wp:effectExtent l="0" t="0" r="0" b="0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3675" cy="14027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drawing>
          <wp:inline distT="0" distB="0" distL="0" distR="0">
            <wp:extent cx="6181725" cy="6501765"/>
            <wp:effectExtent l="0" t="0" r="0" b="0"/>
            <wp:docPr id="52" name="图片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81725" cy="65017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drawing>
          <wp:inline distT="0" distB="0" distL="0" distR="0">
            <wp:extent cx="6516369" cy="1381125"/>
            <wp:effectExtent l="0" t="0" r="0" b="0"/>
            <wp:docPr id="55" name="图片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" name="图片 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6369" cy="1381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>
      <w:headerReference w:type="default" r:id="rId13"/>
      <w:pgSz w:w="11906" w:h="16838"/>
      <w:pgMar w:top="1222" w:right="1440" w:bottom="1440" w:left="1440" w:header="708" w:footer="0" w:gutter="0"/>
      <w:formProt w:val="0"/>
      <w:docGrid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pitch w:val="variable"/>
  </w:font>
  <w:font w:name="FreeSans">
    <w:altName w:val="Cambria"/>
    <w:panose1 w:val="000000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tabs>
        <w:tab w:val="center" w:pos="4513"/>
        <w:tab w:val="right" w:pos="9026"/>
      </w:tabs>
    </w:pPr>
    <w:r>
      <w:t>Eram khan</w:t>
    </w:r>
  </w:p>
  <w:p>
    <w:pPr>
      <w:pStyle w:val="15"/>
      <w:tabs>
        <w:tab w:val="center" w:pos="4513"/>
        <w:tab w:val="right" w:pos="9026"/>
      </w:tabs>
    </w:pPr>
    <w:r>
      <w:t>Roll no - 524</w:t>
    </w:r>
  </w:p>
  <w:p>
    <w:pPr>
      <w:pStyle w:val="15"/>
      <w:tabs>
        <w:tab w:val="center" w:pos="4513"/>
        <w:tab w:val="right" w:pos="9026"/>
      </w:tabs>
      <w:jc w:val="center"/>
    </w:pP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tabs>
        <w:tab w:val="center" w:pos="4513"/>
        <w:tab w:val="right" w:pos="9026"/>
      </w:tabs>
    </w:pPr>
    <w:r>
      <w:t>Eram Khan</w:t>
    </w:r>
  </w:p>
  <w:p>
    <w:pPr>
      <w:pStyle w:val="15"/>
      <w:tabs>
        <w:tab w:val="center" w:pos="4513"/>
        <w:tab w:val="right" w:pos="9026"/>
      </w:tabs>
    </w:pPr>
    <w:r>
      <w:t>Roll no - 524</w:t>
    </w:r>
  </w:p>
  <w:p>
    <w:pPr>
      <w:pStyle w:val="15"/>
      <w:tabs>
        <w:tab w:val="center" w:pos="4513"/>
        <w:tab w:val="right" w:pos="9026"/>
      </w:tabs>
    </w:pP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2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uppressAutoHyphens/>
    </w:pPr>
    <w:rPr>
      <w:rFonts w:ascii="Times New Roman" w:eastAsia="Times New Roman" w:cs="Times New Roman" w:hAnsi="Times New Roman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uppressAutoHyphen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uppressAutoHyphen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uppressAutoHyphen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uppressAutoHyphen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uppressAutoHyphen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suppressAutoHyphens/>
      <w:spacing w:before="200" w:after="40"/>
      <w:outlineLvl w:val="5"/>
    </w:pPr>
    <w:rPr>
      <w:b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</w:pPr>
  </w:style>
  <w:style w:type="paragraph" w:styleId="16">
    <w:name w:val="footer"/>
    <w:basedOn w:val="0"/>
    <w:pPr>
      <w:tabs>
        <w:tab w:val="center" w:pos="4513"/>
        <w:tab w:val="right" w:pos="9026"/>
      </w:tabs>
    </w:pPr>
  </w:style>
  <w:style w:type="paragraph" w:customStyle="1" w:styleId="17">
    <w:name w:val="Heading"/>
    <w:basedOn w:val="0"/>
    <w:next w:val="18"/>
    <w:pPr>
      <w:keepNext/>
      <w:suppressAutoHyphens/>
      <w:spacing w:before="240" w:after="120"/>
    </w:pPr>
    <w:rPr>
      <w:rFonts w:ascii="Liberation Sans" w:eastAsia="Bitstream Vera Sans" w:cs="FreeSans" w:hAnsi="Liberation Sans"/>
      <w:sz w:val="28"/>
      <w:szCs w:val="28"/>
    </w:rPr>
  </w:style>
  <w:style w:type="paragraph" w:styleId="18">
    <w:name w:val="Body Text"/>
    <w:basedOn w:val="0"/>
    <w:pPr>
      <w:spacing w:after="140" w:line="276" w:lineRule="auto"/>
    </w:pPr>
  </w:style>
  <w:style w:type="paragraph" w:styleId="19">
    <w:name w:val="List"/>
    <w:basedOn w:val="18"/>
    <w:rPr>
      <w:rFonts w:cs="FreeSans"/>
    </w:rPr>
  </w:style>
  <w:style w:type="paragraph" w:styleId="20">
    <w:name w:val="caption"/>
    <w:basedOn w:val="0"/>
    <w:pPr>
      <w:suppressLineNumbers/>
      <w:suppressAutoHyphen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Index"/>
    <w:basedOn w:val="0"/>
    <w:pPr>
      <w:suppressLineNumbers/>
      <w:suppressAutoHyphens/>
    </w:pPr>
    <w:rPr>
      <w:rFonts w:cs="FreeSans"/>
    </w:rPr>
  </w:style>
  <w:style w:type="paragraph" w:styleId="22">
    <w:name w:val="Title"/>
    <w:basedOn w:val="0"/>
    <w:next w:val="0"/>
    <w:pPr>
      <w:keepNext/>
      <w:keepLines/>
      <w:suppressAutoHyphens/>
      <w:spacing w:before="480" w:after="120"/>
    </w:pPr>
    <w:rPr>
      <w:b/>
      <w:sz w:val="72"/>
      <w:szCs w:val="72"/>
    </w:rPr>
  </w:style>
  <w:style w:type="paragraph" w:styleId="23">
    <w:name w:val="Subtitle"/>
    <w:basedOn w:val="0"/>
    <w:next w:val="0"/>
    <w:pPr>
      <w:keepNext/>
      <w:keepLines/>
      <w:suppressAutoHyphen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customStyle="1" w:styleId="24">
    <w:name w:val="Header and Footer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png"/><Relationship Id="rId9" Type="http://schemas.openxmlformats.org/officeDocument/2006/relationships/image" Target="media/20.png"/><Relationship Id="rId10" Type="http://schemas.openxmlformats.org/officeDocument/2006/relationships/image" Target="media/23.png"/><Relationship Id="rId11" Type="http://schemas.openxmlformats.org/officeDocument/2006/relationships/image" Target="media/26.png"/><Relationship Id="rId12" Type="http://schemas.openxmlformats.org/officeDocument/2006/relationships/image" Target="media/29.png"/><Relationship Id="rId13" Type="http://schemas.openxmlformats.org/officeDocument/2006/relationships/header" Target="header2.xml"/><Relationship Id="rId14" Type="http://schemas.openxmlformats.org/officeDocument/2006/relationships/image" Target="media/32.png"/><Relationship Id="rId15" Type="http://schemas.openxmlformats.org/officeDocument/2006/relationships/image" Target="media/35.png"/><Relationship Id="rId16" Type="http://schemas.openxmlformats.org/officeDocument/2006/relationships/image" Target="media/38.png"/><Relationship Id="rId17" Type="http://schemas.openxmlformats.org/officeDocument/2006/relationships/image" Target="media/41.png"/><Relationship Id="rId18" Type="http://schemas.openxmlformats.org/officeDocument/2006/relationships/image" Target="media/44.png"/><Relationship Id="rId19" Type="http://schemas.openxmlformats.org/officeDocument/2006/relationships/image" Target="media/47.png"/><Relationship Id="rId20" Type="http://schemas.openxmlformats.org/officeDocument/2006/relationships/image" Target="media/50.png"/><Relationship Id="rId21" Type="http://schemas.openxmlformats.org/officeDocument/2006/relationships/image" Target="media/53.png"/><Relationship Id="rId22" Type="http://schemas.openxmlformats.org/officeDocument/2006/relationships/image" Target="media/56.png"/><Relationship Id="rId23" Type="http://schemas.openxmlformats.org/officeDocument/2006/relationships/styles" Target="styles.xml"/><Relationship Id="rId2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47</Pages>
  <Words>1617</Words>
  <Characters>9743</Characters>
  <Lines>737</Lines>
  <Paragraphs>492</Paragraphs>
  <CharactersWithSpaces>13766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SREEKUMAR</dc:creator>
  <cp:lastModifiedBy>vivo user</cp:lastModifiedBy>
  <cp:revision>2</cp:revision>
  <dcterms:created xsi:type="dcterms:W3CDTF">2022-09-09T09:23:00Z</dcterms:created>
  <dcterms:modified xsi:type="dcterms:W3CDTF">2022-09-09T15:15:40Z</dcterms:modified>
</cp:coreProperties>
</file>